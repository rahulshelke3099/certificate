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-405"/>
        <w:tblW w:w="482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029"/>
      </w:tblGrid>
      <w:tr w:rsidR="00692703" w:rsidRPr="00CF1A49" w14:paraId="0E9B6E8D" w14:textId="77777777" w:rsidTr="00167356">
        <w:trPr>
          <w:trHeight w:hRule="exact" w:val="2074"/>
        </w:trPr>
        <w:tc>
          <w:tcPr>
            <w:tcW w:w="9029" w:type="dxa"/>
            <w:tcMar>
              <w:top w:w="0" w:type="dxa"/>
              <w:bottom w:w="0" w:type="dxa"/>
            </w:tcMar>
          </w:tcPr>
          <w:p w14:paraId="5D27F3DA" w14:textId="53B17F20" w:rsidR="00167356" w:rsidRDefault="00852F44" w:rsidP="00167356">
            <w:pPr>
              <w:pStyle w:val="Title"/>
              <w:rPr>
                <w:rStyle w:val="IntenseEmphasis"/>
                <w:b w:val="0"/>
                <w:bCs/>
                <w:sz w:val="56"/>
              </w:rPr>
            </w:pPr>
            <w:r w:rsidRPr="00167356">
              <w:rPr>
                <w:sz w:val="56"/>
              </w:rPr>
              <w:t>Yogesh</w:t>
            </w:r>
            <w:r w:rsidR="00692703" w:rsidRPr="00167356">
              <w:rPr>
                <w:sz w:val="56"/>
              </w:rPr>
              <w:t xml:space="preserve"> </w:t>
            </w:r>
            <w:r w:rsidRPr="00E65C59">
              <w:rPr>
                <w:iCs/>
                <w:sz w:val="56"/>
              </w:rPr>
              <w:t>shelke</w:t>
            </w:r>
            <w:r w:rsidR="009E2832">
              <w:rPr>
                <w:iCs/>
                <w:sz w:val="56"/>
              </w:rPr>
              <w:t xml:space="preserve">  </w:t>
            </w:r>
          </w:p>
          <w:p w14:paraId="69F3465C" w14:textId="63F09E24" w:rsidR="00167356" w:rsidRPr="00167356" w:rsidRDefault="009E2832" w:rsidP="00167356">
            <w:pPr>
              <w:pStyle w:val="Title"/>
              <w:jc w:val="left"/>
              <w:rPr>
                <w:bCs/>
                <w:iCs/>
                <w:color w:val="262626" w:themeColor="text1" w:themeTint="D9"/>
                <w:sz w:val="16"/>
                <w:szCs w:val="16"/>
              </w:rPr>
            </w:pPr>
            <w:r>
              <w:rPr>
                <w:bCs/>
                <w:iCs/>
                <w:color w:val="262626" w:themeColor="text1" w:themeTint="D9"/>
                <w:sz w:val="16"/>
                <w:szCs w:val="16"/>
              </w:rPr>
              <w:t xml:space="preserve">  </w:t>
            </w:r>
          </w:p>
          <w:p w14:paraId="04C2A10B" w14:textId="6F26AE46" w:rsidR="00852F44" w:rsidRPr="002F0CE1" w:rsidRDefault="00852F44" w:rsidP="00654BD8">
            <w:pPr>
              <w:pStyle w:val="ContactInfo"/>
              <w:spacing w:line="276" w:lineRule="auto"/>
              <w:contextualSpacing w:val="0"/>
              <w:jc w:val="left"/>
              <w:rPr>
                <w:b/>
                <w:color w:val="1D824C" w:themeColor="accent1"/>
              </w:rPr>
            </w:pPr>
            <w:r w:rsidRPr="00691798">
              <w:rPr>
                <w:b/>
                <w:color w:val="000000" w:themeColor="text1"/>
              </w:rPr>
              <w:t>Phone No</w:t>
            </w:r>
            <w:r w:rsidR="008750D6">
              <w:rPr>
                <w:b/>
                <w:color w:val="000000" w:themeColor="text1"/>
              </w:rPr>
              <w:t xml:space="preserve">: </w:t>
            </w:r>
            <w:r w:rsidRPr="00A90F85">
              <w:rPr>
                <w:bCs/>
                <w:color w:val="161616" w:themeColor="text2"/>
              </w:rPr>
              <w:t>9403165492 / 9172650700</w:t>
            </w:r>
            <w:r w:rsidRPr="00691798">
              <w:rPr>
                <w:b/>
                <w:color w:val="161616" w:themeColor="text2"/>
              </w:rPr>
              <w:t xml:space="preserve"> </w:t>
            </w:r>
          </w:p>
          <w:p w14:paraId="5832B055" w14:textId="3119ABD7" w:rsidR="0053278A" w:rsidRPr="00913D9C" w:rsidRDefault="00ED03BD" w:rsidP="00654BD8">
            <w:pPr>
              <w:pStyle w:val="ContactInfoEmphasis"/>
              <w:spacing w:line="276" w:lineRule="auto"/>
              <w:contextualSpacing w:val="0"/>
              <w:jc w:val="left"/>
              <w:rPr>
                <w:color w:val="161616" w:themeColor="text2"/>
              </w:rPr>
            </w:pPr>
            <w:sdt>
              <w:sdtPr>
                <w:rPr>
                  <w:color w:val="161616" w:themeColor="text2"/>
                </w:rPr>
                <w:alias w:val="Enter email:"/>
                <w:tag w:val="Enter email:"/>
                <w:id w:val="1154873695"/>
                <w:placeholder>
                  <w:docPart w:val="EE80D6C69A59409D981DAFBEDB12E017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913D9C">
                  <w:rPr>
                    <w:color w:val="161616" w:themeColor="text2"/>
                  </w:rPr>
                  <w:t>Email</w:t>
                </w:r>
              </w:sdtContent>
            </w:sdt>
            <w:r w:rsidR="00852F44" w:rsidRPr="00913D9C">
              <w:rPr>
                <w:color w:val="161616" w:themeColor="text2"/>
              </w:rPr>
              <w:t xml:space="preserve">: </w:t>
            </w:r>
            <w:hyperlink r:id="rId8" w:history="1">
              <w:r w:rsidR="0053278A" w:rsidRPr="00A90F85">
                <w:rPr>
                  <w:b w:val="0"/>
                  <w:bCs/>
                  <w:color w:val="161616" w:themeColor="text2"/>
                </w:rPr>
                <w:t>shelkeyogesh31@gmail.com</w:t>
              </w:r>
            </w:hyperlink>
          </w:p>
          <w:p w14:paraId="426437D2" w14:textId="39F8ABFD" w:rsidR="00692703" w:rsidRDefault="00ED03BD" w:rsidP="00654BD8">
            <w:pPr>
              <w:pStyle w:val="ContactInfoEmphasis"/>
              <w:spacing w:line="276" w:lineRule="auto"/>
              <w:contextualSpacing w:val="0"/>
              <w:jc w:val="left"/>
            </w:pPr>
            <w:sdt>
              <w:sdtPr>
                <w:rPr>
                  <w:color w:val="161616" w:themeColor="text2"/>
                </w:rPr>
                <w:alias w:val="Enter LinkedIn profile:"/>
                <w:tag w:val="Enter LinkedIn profile:"/>
                <w:id w:val="-1332902444"/>
                <w:placeholder>
                  <w:docPart w:val="FDB50FA82D9C4DC28FBF00B9B65841D0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913D9C">
                  <w:rPr>
                    <w:color w:val="161616" w:themeColor="text2"/>
                  </w:rPr>
                  <w:t>LinkedIn Profile</w:t>
                </w:r>
              </w:sdtContent>
            </w:sdt>
            <w:r w:rsidR="00852F44" w:rsidRPr="00913D9C">
              <w:rPr>
                <w:color w:val="161616" w:themeColor="text2"/>
              </w:rPr>
              <w:t xml:space="preserve">: </w:t>
            </w:r>
            <w:hyperlink r:id="rId9" w:history="1">
              <w:r w:rsidR="00852F44" w:rsidRPr="00A90F85">
                <w:rPr>
                  <w:b w:val="0"/>
                  <w:bCs/>
                  <w:color w:val="161616" w:themeColor="text2"/>
                </w:rPr>
                <w:t>https://www.linkedin.com/in/yogesh-shelke-04b23b154</w:t>
              </w:r>
            </w:hyperlink>
            <w:r w:rsidR="00852F44" w:rsidRPr="00913D9C">
              <w:rPr>
                <w:color w:val="161616" w:themeColor="text2"/>
              </w:rPr>
              <w:t xml:space="preserve"> </w:t>
            </w:r>
          </w:p>
          <w:p w14:paraId="05F74518" w14:textId="0303444B" w:rsidR="00852F44" w:rsidRDefault="00852F44" w:rsidP="00167356">
            <w:pPr>
              <w:pStyle w:val="ContactInfoEmphasis"/>
              <w:contextualSpacing w:val="0"/>
            </w:pPr>
          </w:p>
          <w:p w14:paraId="2F5FB56F" w14:textId="05C0220C" w:rsidR="00852F44" w:rsidRDefault="00852F44" w:rsidP="00167356">
            <w:pPr>
              <w:pStyle w:val="ContactInfoEmphasis"/>
              <w:contextualSpacing w:val="0"/>
            </w:pPr>
          </w:p>
          <w:p w14:paraId="36E6CBC0" w14:textId="4F2350BA" w:rsidR="00852F44" w:rsidRDefault="00852F44" w:rsidP="00167356">
            <w:pPr>
              <w:pStyle w:val="ContactInfoEmphasis"/>
              <w:contextualSpacing w:val="0"/>
            </w:pPr>
          </w:p>
          <w:p w14:paraId="18DCD075" w14:textId="6A35C6A8" w:rsidR="00852F44" w:rsidRDefault="00852F44" w:rsidP="00167356">
            <w:pPr>
              <w:pStyle w:val="ContactInfoEmphasis"/>
              <w:contextualSpacing w:val="0"/>
            </w:pPr>
          </w:p>
          <w:p w14:paraId="2C13170A" w14:textId="7367A5B5" w:rsidR="00852F44" w:rsidRDefault="00852F44" w:rsidP="00167356">
            <w:pPr>
              <w:pStyle w:val="ContactInfoEmphasis"/>
              <w:contextualSpacing w:val="0"/>
            </w:pPr>
          </w:p>
          <w:p w14:paraId="6A4D111B" w14:textId="2996187E" w:rsidR="00852F44" w:rsidRDefault="00852F44" w:rsidP="00167356">
            <w:pPr>
              <w:pStyle w:val="ContactInfoEmphasis"/>
              <w:contextualSpacing w:val="0"/>
            </w:pPr>
          </w:p>
          <w:p w14:paraId="7E3671E3" w14:textId="09BC02AF" w:rsidR="00852F44" w:rsidRDefault="00852F44" w:rsidP="00167356">
            <w:pPr>
              <w:pStyle w:val="ContactInfoEmphasis"/>
              <w:contextualSpacing w:val="0"/>
            </w:pPr>
          </w:p>
          <w:p w14:paraId="0CBFB8BD" w14:textId="321ED0E0" w:rsidR="00852F44" w:rsidRDefault="00852F44" w:rsidP="00167356">
            <w:pPr>
              <w:pStyle w:val="ContactInfoEmphasis"/>
              <w:contextualSpacing w:val="0"/>
            </w:pPr>
          </w:p>
          <w:p w14:paraId="633FED47" w14:textId="267E96B5" w:rsidR="00852F44" w:rsidRDefault="00852F44" w:rsidP="00167356">
            <w:pPr>
              <w:pStyle w:val="ContactInfoEmphasis"/>
              <w:contextualSpacing w:val="0"/>
            </w:pPr>
          </w:p>
          <w:p w14:paraId="61687664" w14:textId="7F92D5F5" w:rsidR="00852F44" w:rsidRDefault="00852F44" w:rsidP="00167356">
            <w:pPr>
              <w:pStyle w:val="ContactInfoEmphasis"/>
              <w:contextualSpacing w:val="0"/>
            </w:pPr>
          </w:p>
          <w:p w14:paraId="3F270CF8" w14:textId="58294E66" w:rsidR="00852F44" w:rsidRDefault="00852F44" w:rsidP="00167356">
            <w:pPr>
              <w:pStyle w:val="ContactInfoEmphasis"/>
              <w:contextualSpacing w:val="0"/>
            </w:pPr>
          </w:p>
          <w:p w14:paraId="43B183C2" w14:textId="0C18881D" w:rsidR="00852F44" w:rsidRDefault="00852F44" w:rsidP="00167356">
            <w:pPr>
              <w:pStyle w:val="ContactInfoEmphasis"/>
              <w:contextualSpacing w:val="0"/>
            </w:pPr>
          </w:p>
          <w:p w14:paraId="242A83D3" w14:textId="0E0FED7A" w:rsidR="00852F44" w:rsidRDefault="00852F44" w:rsidP="00167356">
            <w:pPr>
              <w:pStyle w:val="ContactInfoEmphasis"/>
              <w:contextualSpacing w:val="0"/>
            </w:pPr>
          </w:p>
          <w:p w14:paraId="1416212A" w14:textId="3002F272" w:rsidR="00852F44" w:rsidRDefault="00852F44" w:rsidP="00167356">
            <w:pPr>
              <w:pStyle w:val="ContactInfoEmphasis"/>
              <w:contextualSpacing w:val="0"/>
            </w:pPr>
          </w:p>
          <w:p w14:paraId="7C1BBD00" w14:textId="4F2EB50A" w:rsidR="00852F44" w:rsidRDefault="00852F44" w:rsidP="00167356">
            <w:pPr>
              <w:pStyle w:val="ContactInfoEmphasis"/>
              <w:contextualSpacing w:val="0"/>
            </w:pPr>
          </w:p>
          <w:p w14:paraId="4DE42D34" w14:textId="45A7054C" w:rsidR="00852F44" w:rsidRDefault="00852F44" w:rsidP="00167356">
            <w:pPr>
              <w:pStyle w:val="ContactInfoEmphasis"/>
              <w:contextualSpacing w:val="0"/>
            </w:pPr>
          </w:p>
          <w:p w14:paraId="3383138B" w14:textId="46919AA8" w:rsidR="00852F44" w:rsidRDefault="00852F44" w:rsidP="00167356">
            <w:pPr>
              <w:pStyle w:val="ContactInfoEmphasis"/>
              <w:contextualSpacing w:val="0"/>
            </w:pPr>
          </w:p>
          <w:p w14:paraId="5AE6ECBB" w14:textId="6814A9A2" w:rsidR="00852F44" w:rsidRDefault="00852F44" w:rsidP="00167356">
            <w:pPr>
              <w:pStyle w:val="ContactInfoEmphasis"/>
              <w:contextualSpacing w:val="0"/>
            </w:pPr>
          </w:p>
          <w:p w14:paraId="7BBC94AC" w14:textId="0CA08F1C" w:rsidR="00852F44" w:rsidRDefault="00852F44" w:rsidP="00167356">
            <w:pPr>
              <w:pStyle w:val="ContactInfoEmphasis"/>
              <w:contextualSpacing w:val="0"/>
            </w:pPr>
          </w:p>
          <w:p w14:paraId="069EEC22" w14:textId="19D5885B" w:rsidR="00852F44" w:rsidRDefault="00852F44" w:rsidP="00167356">
            <w:pPr>
              <w:pStyle w:val="ContactInfoEmphasis"/>
              <w:contextualSpacing w:val="0"/>
            </w:pPr>
          </w:p>
          <w:p w14:paraId="2FDCC0C9" w14:textId="42DC9B90" w:rsidR="00852F44" w:rsidRDefault="00852F44" w:rsidP="00167356">
            <w:pPr>
              <w:pStyle w:val="ContactInfoEmphasis"/>
              <w:contextualSpacing w:val="0"/>
            </w:pPr>
          </w:p>
          <w:p w14:paraId="2448B42A" w14:textId="1434625D" w:rsidR="00852F44" w:rsidRDefault="00852F44" w:rsidP="00167356">
            <w:pPr>
              <w:pStyle w:val="ContactInfoEmphasis"/>
              <w:contextualSpacing w:val="0"/>
            </w:pPr>
          </w:p>
          <w:p w14:paraId="38AE389E" w14:textId="0EBECD09" w:rsidR="00852F44" w:rsidRDefault="00852F44" w:rsidP="00167356">
            <w:pPr>
              <w:pStyle w:val="ContactInfoEmphasis"/>
              <w:contextualSpacing w:val="0"/>
            </w:pPr>
          </w:p>
          <w:p w14:paraId="48CC7842" w14:textId="672E5956" w:rsidR="00852F44" w:rsidRDefault="00852F44" w:rsidP="00167356">
            <w:pPr>
              <w:pStyle w:val="ContactInfoEmphasis"/>
              <w:contextualSpacing w:val="0"/>
            </w:pPr>
          </w:p>
          <w:p w14:paraId="78261E84" w14:textId="696DABD5" w:rsidR="00852F44" w:rsidRDefault="00852F44" w:rsidP="00167356">
            <w:pPr>
              <w:pStyle w:val="ContactInfoEmphasis"/>
              <w:contextualSpacing w:val="0"/>
            </w:pPr>
          </w:p>
          <w:p w14:paraId="2F65EA37" w14:textId="73D6FFAB" w:rsidR="00852F44" w:rsidRDefault="00852F44" w:rsidP="00167356">
            <w:pPr>
              <w:pStyle w:val="ContactInfoEmphasis"/>
              <w:contextualSpacing w:val="0"/>
            </w:pPr>
          </w:p>
          <w:p w14:paraId="1A1B2C19" w14:textId="1F7780FE" w:rsidR="00852F44" w:rsidRDefault="00852F44" w:rsidP="00167356">
            <w:pPr>
              <w:pStyle w:val="ContactInfoEmphasis"/>
              <w:contextualSpacing w:val="0"/>
            </w:pPr>
          </w:p>
          <w:p w14:paraId="469C55CF" w14:textId="7694AF40" w:rsidR="00852F44" w:rsidRDefault="00852F44" w:rsidP="00167356">
            <w:pPr>
              <w:pStyle w:val="ContactInfoEmphasis"/>
              <w:contextualSpacing w:val="0"/>
            </w:pPr>
          </w:p>
          <w:p w14:paraId="41142E46" w14:textId="3E400F5E" w:rsidR="00852F44" w:rsidRDefault="00852F44" w:rsidP="00167356">
            <w:pPr>
              <w:pStyle w:val="ContactInfoEmphasis"/>
              <w:contextualSpacing w:val="0"/>
            </w:pPr>
          </w:p>
          <w:p w14:paraId="3A9A5E1E" w14:textId="77777777" w:rsidR="00852F44" w:rsidRDefault="00852F44" w:rsidP="00167356">
            <w:pPr>
              <w:pStyle w:val="ContactInfoEmphasis"/>
              <w:contextualSpacing w:val="0"/>
            </w:pPr>
          </w:p>
          <w:p w14:paraId="4C4BAF93" w14:textId="56923766" w:rsidR="00852F44" w:rsidRPr="00CF1A49" w:rsidRDefault="00852F44" w:rsidP="00167356">
            <w:pPr>
              <w:pStyle w:val="ContactInfoEmphasis"/>
              <w:contextualSpacing w:val="0"/>
              <w:jc w:val="left"/>
            </w:pPr>
          </w:p>
        </w:tc>
      </w:tr>
      <w:tr w:rsidR="009571D8" w:rsidRPr="00CF1A49" w14:paraId="460F27DD" w14:textId="77777777" w:rsidTr="00167356">
        <w:tc>
          <w:tcPr>
            <w:tcW w:w="9029" w:type="dxa"/>
            <w:tcMar>
              <w:top w:w="432" w:type="dxa"/>
            </w:tcMar>
          </w:tcPr>
          <w:p w14:paraId="7BECCA05" w14:textId="170CB026" w:rsidR="001755A8" w:rsidRPr="00654BD8" w:rsidRDefault="0065467D" w:rsidP="00654BD8">
            <w:pPr>
              <w:rPr>
                <w:rFonts w:cstheme="minorHAnsi"/>
                <w:sz w:val="24"/>
                <w:szCs w:val="24"/>
              </w:rPr>
            </w:pPr>
            <w:r w:rsidRPr="00654BD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To work in an organization with agile technologies and with ambitious team of</w:t>
            </w:r>
            <w:r w:rsidR="00A9375D" w:rsidRPr="00654BD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654BD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people. </w:t>
            </w:r>
            <w:proofErr w:type="gramStart"/>
            <w:r w:rsidRPr="00654BD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Also</w:t>
            </w:r>
            <w:proofErr w:type="gramEnd"/>
            <w:r w:rsidR="003A05BF" w:rsidRPr="00654BD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654BD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to build an innovative career in an organization where I can contribute</w:t>
            </w:r>
            <w:r w:rsidR="00A9375D" w:rsidRPr="00654BD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654BD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my skills.</w:t>
            </w:r>
          </w:p>
        </w:tc>
      </w:tr>
    </w:tbl>
    <w:p w14:paraId="4E79217A" w14:textId="77777777" w:rsidR="004E01EB" w:rsidRPr="00CF1A49" w:rsidRDefault="00ED03B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728B76914A5B4E57A79C89ADE95AE2A6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08959B4" w14:textId="77777777" w:rsidTr="00A9375D">
        <w:tc>
          <w:tcPr>
            <w:tcW w:w="9290" w:type="dxa"/>
          </w:tcPr>
          <w:p w14:paraId="18061725" w14:textId="41956B2A" w:rsidR="001D0BF1" w:rsidRPr="00CF1A49" w:rsidRDefault="0014754E" w:rsidP="001D0BF1">
            <w:pPr>
              <w:pStyle w:val="Heading3"/>
              <w:contextualSpacing w:val="0"/>
              <w:outlineLvl w:val="2"/>
            </w:pPr>
            <w:r>
              <w:t>Nov 2019</w:t>
            </w:r>
            <w:r w:rsidR="001D0BF1" w:rsidRPr="00CF1A49">
              <w:t xml:space="preserve"> – </w:t>
            </w:r>
            <w:r>
              <w:t>Present</w:t>
            </w:r>
          </w:p>
          <w:p w14:paraId="3CB2A768" w14:textId="52954AFA" w:rsidR="001D0BF1" w:rsidRDefault="0014754E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System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Infosys Limited</w:t>
            </w:r>
          </w:p>
          <w:p w14:paraId="0CE7C317" w14:textId="3252B7EF" w:rsidR="00A9375D" w:rsidRPr="003A05BF" w:rsidRDefault="00A9375D" w:rsidP="00A9375D">
            <w:pPr>
              <w:rPr>
                <w:sz w:val="26"/>
                <w:szCs w:val="26"/>
              </w:rPr>
            </w:pPr>
            <w:r w:rsidRPr="003A05BF">
              <w:rPr>
                <w:b/>
                <w:bCs/>
                <w:sz w:val="26"/>
                <w:szCs w:val="26"/>
              </w:rPr>
              <w:t>Trainings Attended</w:t>
            </w:r>
            <w:r w:rsidRPr="003A05BF">
              <w:rPr>
                <w:sz w:val="26"/>
                <w:szCs w:val="26"/>
              </w:rPr>
              <w:t>:</w:t>
            </w:r>
          </w:p>
          <w:p w14:paraId="3233F6C3" w14:textId="77777777" w:rsidR="00A9375D" w:rsidRPr="003A05BF" w:rsidRDefault="00A9375D" w:rsidP="00A9375D">
            <w:pPr>
              <w:rPr>
                <w:sz w:val="26"/>
                <w:szCs w:val="26"/>
              </w:rPr>
            </w:pPr>
            <w:r w:rsidRPr="003A05BF">
              <w:rPr>
                <w:b/>
                <w:bCs/>
                <w:sz w:val="26"/>
                <w:szCs w:val="26"/>
              </w:rPr>
              <w:t>AWS Solution Architect Associate</w:t>
            </w:r>
            <w:r w:rsidRPr="003A05BF">
              <w:rPr>
                <w:sz w:val="26"/>
                <w:szCs w:val="26"/>
              </w:rPr>
              <w:t>:</w:t>
            </w:r>
          </w:p>
          <w:p w14:paraId="0E8E7388" w14:textId="13EAECCB" w:rsidR="00A9375D" w:rsidRPr="003A05BF" w:rsidRDefault="00A9375D" w:rsidP="00A9375D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Setup / Managing Linux servers on Amazon (EC2, EBS, ELB, Security Groups, RDS)</w:t>
            </w:r>
            <w:r w:rsidR="008750D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09F2CFF9" w14:textId="7BD76218" w:rsidR="00A9375D" w:rsidRPr="003A05BF" w:rsidRDefault="00A9375D" w:rsidP="00A9375D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Identity &amp; Access Management services to provide policies to end user as per requirements</w:t>
            </w:r>
            <w:r w:rsid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43213356" w14:textId="25DB2828" w:rsidR="00A9375D" w:rsidRPr="003A05BF" w:rsidRDefault="00A9375D" w:rsidP="00A9375D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Creating and Managing VPC, VPC Peering, VPN</w:t>
            </w:r>
            <w:r w:rsid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6BBB46B4" w14:textId="3A4E33F9" w:rsidR="00A9375D" w:rsidRPr="003A05BF" w:rsidRDefault="00A9375D" w:rsidP="00A9375D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Creating &amp; Managing buckets on S3 and store Databases and logs backup and implementing lifecycle and bucket policy, Cross Region Replication and hosting Static website on S3</w:t>
            </w:r>
            <w:r w:rsid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0A9446C7" w14:textId="40CAACA6" w:rsidR="00A9375D" w:rsidRPr="003A05BF" w:rsidRDefault="00A9375D" w:rsidP="00A9375D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Creating DNS records on Amazon Route 53</w:t>
            </w:r>
            <w:r w:rsid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756BFC9B" w14:textId="77777777" w:rsidR="00A9375D" w:rsidRPr="003A05BF" w:rsidRDefault="00A9375D" w:rsidP="00A9375D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Creating AMI/ Snapshot / Volumes of AWS resources.</w:t>
            </w:r>
          </w:p>
          <w:p w14:paraId="4AC6CEFA" w14:textId="77777777" w:rsidR="00A9375D" w:rsidRPr="003A05BF" w:rsidRDefault="00A9375D" w:rsidP="00A9375D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Creating simple function and triggers in Lambda.</w:t>
            </w:r>
          </w:p>
          <w:p w14:paraId="47FF32A6" w14:textId="75A068A3" w:rsidR="00A9375D" w:rsidRPr="003A05BF" w:rsidRDefault="00A9375D" w:rsidP="00A9375D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Creating Topics in SNS, adding Subscriber in SNS</w:t>
            </w:r>
            <w:r w:rsid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46514BB3" w14:textId="22E8440F" w:rsidR="00A9375D" w:rsidRPr="003A05BF" w:rsidRDefault="00A9375D" w:rsidP="00A9375D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Creating alarms using CloudWatch.</w:t>
            </w:r>
          </w:p>
          <w:p w14:paraId="4387B35D" w14:textId="5FB1BDC9" w:rsidR="00A9375D" w:rsidRPr="003A05BF" w:rsidRDefault="00A9375D" w:rsidP="00A9375D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Creating User, Groups and Roles</w:t>
            </w:r>
            <w:r w:rsid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508BE6DA" w14:textId="77777777" w:rsidR="00A9375D" w:rsidRPr="00CF1A49" w:rsidRDefault="00A9375D" w:rsidP="00A9375D">
            <w:pPr>
              <w:pStyle w:val="ListParagraph"/>
            </w:pPr>
          </w:p>
          <w:p w14:paraId="00CE1EF3" w14:textId="77777777" w:rsidR="00A37252" w:rsidRPr="003A05BF" w:rsidRDefault="00A37252" w:rsidP="001D0BF1">
            <w:pPr>
              <w:contextualSpacing w:val="0"/>
              <w:rPr>
                <w:sz w:val="26"/>
                <w:szCs w:val="26"/>
              </w:rPr>
            </w:pPr>
            <w:r w:rsidRPr="003A05BF">
              <w:rPr>
                <w:b/>
                <w:bCs/>
                <w:sz w:val="26"/>
                <w:szCs w:val="26"/>
              </w:rPr>
              <w:t>Working as a</w:t>
            </w:r>
            <w:r w:rsidRPr="003A05BF">
              <w:rPr>
                <w:sz w:val="26"/>
                <w:szCs w:val="26"/>
              </w:rPr>
              <w:t xml:space="preserve"> </w:t>
            </w:r>
            <w:r w:rsidRPr="003A05BF">
              <w:rPr>
                <w:b/>
                <w:bCs/>
                <w:sz w:val="26"/>
                <w:szCs w:val="26"/>
              </w:rPr>
              <w:t>Transmission Engineer</w:t>
            </w:r>
            <w:r w:rsidRPr="003A05BF">
              <w:rPr>
                <w:sz w:val="26"/>
                <w:szCs w:val="26"/>
              </w:rPr>
              <w:t xml:space="preserve"> (</w:t>
            </w:r>
            <w:r w:rsidRPr="003A05BF">
              <w:rPr>
                <w:b/>
                <w:bCs/>
                <w:sz w:val="26"/>
                <w:szCs w:val="26"/>
              </w:rPr>
              <w:t>Singapore Telecommunication Limited</w:t>
            </w:r>
            <w:r w:rsidRPr="003A05BF">
              <w:rPr>
                <w:sz w:val="26"/>
                <w:szCs w:val="26"/>
              </w:rPr>
              <w:t>)</w:t>
            </w:r>
          </w:p>
          <w:p w14:paraId="098EE6A7" w14:textId="77777777" w:rsidR="00A37252" w:rsidRPr="003A05BF" w:rsidRDefault="00A37252" w:rsidP="001D0BF1">
            <w:pPr>
              <w:contextualSpacing w:val="0"/>
              <w:rPr>
                <w:sz w:val="26"/>
                <w:szCs w:val="26"/>
              </w:rPr>
            </w:pPr>
          </w:p>
          <w:p w14:paraId="147F8D9F" w14:textId="368AE018" w:rsidR="00A37252" w:rsidRPr="003A05BF" w:rsidRDefault="00B604A3" w:rsidP="003A05B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Huawei U2000 Operations</w:t>
            </w:r>
            <w:r w:rsidR="008750D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379491C2" w14:textId="08C3C2FA" w:rsidR="00B604A3" w:rsidRPr="003A05BF" w:rsidRDefault="00B604A3" w:rsidP="003A05B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New mux Integration and Configurations</w:t>
            </w:r>
            <w:r w:rsidR="008750D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0F133A78" w14:textId="1E146D10" w:rsidR="00C9179E" w:rsidRPr="008750D6" w:rsidRDefault="00C9179E" w:rsidP="008750D6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Huawei PTN equipment PTN905, PTN910, PTN905A, PTN905B, ATN950D, ATN950C,</w:t>
            </w:r>
            <w:r w:rsidR="00C3767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750D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H6900 MUX.</w:t>
            </w:r>
          </w:p>
          <w:p w14:paraId="53C1A8BB" w14:textId="5C1772D5" w:rsidR="00C9179E" w:rsidRPr="003A05BF" w:rsidRDefault="00C9179E" w:rsidP="003A05B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Composite </w:t>
            </w:r>
            <w:r w:rsidR="00C66B17"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services configuration and management.</w:t>
            </w:r>
          </w:p>
          <w:p w14:paraId="399AD451" w14:textId="5EE7E862" w:rsidR="00221264" w:rsidRDefault="00221264" w:rsidP="00221264"/>
          <w:p w14:paraId="01CADEEF" w14:textId="589F3ABA" w:rsidR="00221264" w:rsidRDefault="00221264" w:rsidP="00221264">
            <w:r w:rsidRPr="003A05BF">
              <w:rPr>
                <w:b/>
                <w:bCs/>
                <w:sz w:val="26"/>
                <w:szCs w:val="26"/>
              </w:rPr>
              <w:t>Responsibilities</w:t>
            </w:r>
            <w:r>
              <w:t>:</w:t>
            </w:r>
          </w:p>
          <w:p w14:paraId="6F9CD226" w14:textId="3387A3B7" w:rsidR="00143BB6" w:rsidRPr="003A05BF" w:rsidRDefault="00143BB6" w:rsidP="003A05B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Configuration of New MUX (Huawei-PTN) and End-to-End Provisioning of circuits between two Data Cent</w:t>
            </w:r>
            <w:r w:rsid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er</w:t>
            </w: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s on MPLS-TP (Layer 2) as per Service types on Huawei, Alcatel etc.</w:t>
            </w:r>
          </w:p>
          <w:p w14:paraId="30DEAC24" w14:textId="6D626F8E" w:rsidR="00221264" w:rsidRPr="003A05BF" w:rsidRDefault="00C92C87" w:rsidP="003A05B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Configuration and Management of Composite Services, </w:t>
            </w:r>
            <w:proofErr w:type="spellStart"/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Megapop</w:t>
            </w:r>
            <w:proofErr w:type="spellEnd"/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, Metro-E, ISDN services.</w:t>
            </w:r>
          </w:p>
          <w:p w14:paraId="67492E9A" w14:textId="3DC2D621" w:rsidR="00977F5E" w:rsidRPr="003A05BF" w:rsidRDefault="00C92C87" w:rsidP="003A05B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Software up-gradation of Network Elements.</w:t>
            </w:r>
          </w:p>
          <w:p w14:paraId="54AFB12F" w14:textId="5CAF1A5D" w:rsidR="00C92C87" w:rsidRPr="003A05BF" w:rsidRDefault="00C92C87" w:rsidP="003A05B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lastRenderedPageBreak/>
              <w:t>Detection of faults in transmission network by monitoring through NMS and with co-ordination with Field Engineer Tea</w:t>
            </w:r>
            <w:r w:rsidR="000F06A4"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m</w:t>
            </w: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745E85CE" w14:textId="2F7E1D25" w:rsidR="00C92C87" w:rsidRPr="003A05BF" w:rsidRDefault="00C92C87" w:rsidP="003A05B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Creation of </w:t>
            </w:r>
            <w:r w:rsidR="004432D1"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Tunnels and PWE3</w:t>
            </w:r>
            <w:r w:rsidR="008750D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74D41396" w14:textId="77777777" w:rsidR="00D7062C" w:rsidRDefault="004432D1" w:rsidP="00D7062C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Bandwidth up-gradation as per requirements.</w:t>
            </w:r>
          </w:p>
          <w:p w14:paraId="2CCD06C4" w14:textId="4703B8C4" w:rsidR="00221264" w:rsidRPr="00D7062C" w:rsidRDefault="000F06A4" w:rsidP="00D7062C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D7062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Migration of Traffic</w:t>
            </w:r>
            <w:r w:rsidR="00944C55" w:rsidRPr="00D7062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3D1A2F68875741038B801BAC9DA63C6E"/>
        </w:placeholder>
        <w:temporary/>
        <w:showingPlcHdr/>
        <w15:appearance w15:val="hidden"/>
      </w:sdtPr>
      <w:sdtEndPr/>
      <w:sdtContent>
        <w:p w14:paraId="51A1A89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3A05BF" w14:paraId="67AE26B7" w14:textId="77777777" w:rsidTr="00D66A52">
        <w:tc>
          <w:tcPr>
            <w:tcW w:w="9355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2181"/>
              <w:gridCol w:w="1667"/>
              <w:gridCol w:w="1162"/>
              <w:gridCol w:w="2126"/>
            </w:tblGrid>
            <w:tr w:rsidR="00143BB6" w:rsidRPr="003A05BF" w14:paraId="21858271" w14:textId="77777777" w:rsidTr="00143BB6">
              <w:trPr>
                <w:trHeight w:val="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CD0553" w14:textId="77777777" w:rsidR="00143BB6" w:rsidRPr="003A05BF" w:rsidRDefault="00143BB6" w:rsidP="008750D6">
                  <w:pPr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3A05BF">
                    <w:rPr>
                      <w:b/>
                      <w:bCs/>
                      <w:sz w:val="26"/>
                      <w:szCs w:val="26"/>
                    </w:rPr>
                    <w:t>Examination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521BE5" w14:textId="3B1A5852" w:rsidR="00143BB6" w:rsidRPr="003A05BF" w:rsidRDefault="00143BB6" w:rsidP="008750D6">
                  <w:pPr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3A05BF">
                    <w:rPr>
                      <w:b/>
                      <w:bCs/>
                      <w:sz w:val="26"/>
                      <w:szCs w:val="26"/>
                    </w:rPr>
                    <w:t>Institution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04D264" w14:textId="77777777" w:rsidR="00143BB6" w:rsidRPr="003A05BF" w:rsidRDefault="00143BB6" w:rsidP="008750D6">
                  <w:pPr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3A05BF">
                    <w:rPr>
                      <w:b/>
                      <w:bCs/>
                      <w:sz w:val="26"/>
                      <w:szCs w:val="26"/>
                    </w:rPr>
                    <w:t>University / Board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083AFD" w14:textId="77777777" w:rsidR="00143BB6" w:rsidRPr="003A05BF" w:rsidRDefault="00143BB6" w:rsidP="008750D6">
                  <w:pPr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3A05BF">
                    <w:rPr>
                      <w:b/>
                      <w:bCs/>
                      <w:sz w:val="26"/>
                      <w:szCs w:val="26"/>
                    </w:rPr>
                    <w:t>Year of Passing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CBF511" w14:textId="77777777" w:rsidR="00143BB6" w:rsidRPr="003A05BF" w:rsidRDefault="00143BB6" w:rsidP="008750D6">
                  <w:pPr>
                    <w:jc w:val="center"/>
                    <w:rPr>
                      <w:b/>
                      <w:bCs/>
                      <w:sz w:val="26"/>
                      <w:szCs w:val="26"/>
                    </w:rPr>
                  </w:pPr>
                  <w:r w:rsidRPr="003A05BF">
                    <w:rPr>
                      <w:b/>
                      <w:bCs/>
                      <w:sz w:val="26"/>
                      <w:szCs w:val="26"/>
                    </w:rPr>
                    <w:t>Percentage/SGPA</w:t>
                  </w:r>
                </w:p>
              </w:tc>
            </w:tr>
            <w:tr w:rsidR="00143BB6" w:rsidRPr="003A05BF" w14:paraId="4AB812D1" w14:textId="77777777" w:rsidTr="00143BB6">
              <w:trPr>
                <w:trHeight w:val="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460C03" w14:textId="77777777" w:rsidR="008750D6" w:rsidRDefault="008750D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</w:p>
                <w:p w14:paraId="19E9E6DF" w14:textId="5F477A06" w:rsidR="00143BB6" w:rsidRPr="003A05BF" w:rsidRDefault="00143BB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3A05B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B.E MECH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4AA6DE" w14:textId="66CE26B2" w:rsidR="00143BB6" w:rsidRPr="003A05BF" w:rsidRDefault="00143BB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3A05B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Pimpri Chinchwad College </w:t>
                  </w:r>
                  <w:r w:rsidR="00C3767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o</w:t>
                  </w:r>
                  <w:r w:rsidRPr="003A05B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f Engineering</w:t>
                  </w:r>
                  <w:r w:rsidR="00C3767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="007515C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&amp;</w:t>
                  </w:r>
                  <w:r w:rsidR="00C3767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3A05B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R</w:t>
                  </w:r>
                  <w:r w:rsidR="007515C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esearch,</w:t>
                  </w:r>
                  <w:r w:rsidRPr="003A05B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Pune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F072C7" w14:textId="2C4A69B3" w:rsidR="00143BB6" w:rsidRPr="003A05BF" w:rsidRDefault="00143BB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3A05B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Savitribai Phule Pune University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DF8832" w14:textId="77777777" w:rsidR="008750D6" w:rsidRDefault="008750D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</w:p>
                <w:p w14:paraId="6A703E37" w14:textId="6A78A793" w:rsidR="00143BB6" w:rsidRPr="003A05BF" w:rsidRDefault="00143BB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3A05B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2019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44FAF4" w14:textId="77777777" w:rsidR="008750D6" w:rsidRDefault="008750D6" w:rsidP="008750D6">
                  <w:pPr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</w:p>
                <w:p w14:paraId="6F0FC2FB" w14:textId="7DFBC86D" w:rsidR="00143BB6" w:rsidRPr="003A05BF" w:rsidRDefault="00143BB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3A05B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8.64</w:t>
                  </w:r>
                </w:p>
              </w:tc>
            </w:tr>
            <w:tr w:rsidR="00143BB6" w:rsidRPr="003A05BF" w14:paraId="24442212" w14:textId="77777777" w:rsidTr="00143BB6">
              <w:trPr>
                <w:trHeight w:val="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1B5952" w14:textId="77777777" w:rsidR="008750D6" w:rsidRDefault="008750D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</w:p>
                <w:p w14:paraId="4E95D43E" w14:textId="6E3E5602" w:rsidR="00143BB6" w:rsidRPr="003A05BF" w:rsidRDefault="00143BB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3A05B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12th</w:t>
                  </w:r>
                </w:p>
                <w:p w14:paraId="64FC26C9" w14:textId="77777777" w:rsidR="00143BB6" w:rsidRPr="003A05BF" w:rsidRDefault="00143BB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68EC2C" w14:textId="77777777" w:rsidR="00143BB6" w:rsidRPr="003A05BF" w:rsidRDefault="00143BB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3A05B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St. Ursula Secondary and Higher Secondary High School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3AA7F5" w14:textId="77777777" w:rsidR="008750D6" w:rsidRDefault="008750D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</w:p>
                <w:p w14:paraId="2C393731" w14:textId="5A43B9C5" w:rsidR="00143BB6" w:rsidRPr="003A05BF" w:rsidRDefault="00143BB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3A05B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HSC Board Pune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2EA184" w14:textId="77777777" w:rsidR="008750D6" w:rsidRDefault="008750D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</w:p>
                <w:p w14:paraId="2A071929" w14:textId="6C78324D" w:rsidR="00143BB6" w:rsidRPr="003A05BF" w:rsidRDefault="00143BB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3A05B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2015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E253DB" w14:textId="77777777" w:rsidR="008750D6" w:rsidRDefault="008750D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</w:p>
                <w:p w14:paraId="6D5D02DF" w14:textId="545C3822" w:rsidR="00143BB6" w:rsidRPr="003A05BF" w:rsidRDefault="00143BB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3A05B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84.15</w:t>
                  </w:r>
                </w:p>
              </w:tc>
            </w:tr>
            <w:tr w:rsidR="00143BB6" w:rsidRPr="003A05BF" w14:paraId="4C9548F4" w14:textId="77777777" w:rsidTr="00143BB6">
              <w:trPr>
                <w:trHeight w:val="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1E1594" w14:textId="77777777" w:rsidR="007515CF" w:rsidRDefault="007515CF" w:rsidP="007515CF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</w:p>
                <w:p w14:paraId="5E4DE085" w14:textId="6D7225B9" w:rsidR="00143BB6" w:rsidRPr="003A05BF" w:rsidRDefault="00143BB6" w:rsidP="007515CF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3A05B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10th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47897B" w14:textId="77777777" w:rsidR="007515CF" w:rsidRDefault="00143BB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3A05B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Dr.</w:t>
                  </w:r>
                  <w:r w:rsidR="003A05B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3A05B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D.Y.</w:t>
                  </w:r>
                  <w:r w:rsidR="003A05B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3A05B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Patil English Medium School, </w:t>
                  </w:r>
                </w:p>
                <w:p w14:paraId="6CAB2F0C" w14:textId="36B53F3B" w:rsidR="00143BB6" w:rsidRPr="003A05BF" w:rsidRDefault="00143BB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3A05B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Pune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38CC4D" w14:textId="77777777" w:rsidR="00143BB6" w:rsidRPr="003A05BF" w:rsidRDefault="00143BB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3A05B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SSC Board Pune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A0FE2C" w14:textId="77777777" w:rsidR="008750D6" w:rsidRDefault="008750D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</w:p>
                <w:p w14:paraId="6402AA5E" w14:textId="49F7345F" w:rsidR="00143BB6" w:rsidRPr="003A05BF" w:rsidRDefault="00143BB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3A05B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2013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515651" w14:textId="77777777" w:rsidR="008750D6" w:rsidRDefault="008750D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</w:p>
                <w:p w14:paraId="554ED6DA" w14:textId="35B7DACA" w:rsidR="00143BB6" w:rsidRPr="003A05BF" w:rsidRDefault="00143BB6" w:rsidP="008750D6">
                  <w:pPr>
                    <w:jc w:val="center"/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3A05BF">
                    <w:rPr>
                      <w:rFonts w:ascii="Calibri" w:hAnsi="Calibri" w:cs="Calibri"/>
                      <w:color w:val="000000"/>
                      <w:sz w:val="24"/>
                      <w:szCs w:val="24"/>
                      <w:shd w:val="clear" w:color="auto" w:fill="FFFFFF"/>
                    </w:rPr>
                    <w:t>88.55</w:t>
                  </w:r>
                </w:p>
              </w:tc>
            </w:tr>
          </w:tbl>
          <w:p w14:paraId="246F94DA" w14:textId="7A3A3A4A" w:rsidR="007538DC" w:rsidRPr="003A05BF" w:rsidRDefault="007538DC" w:rsidP="00143BB6">
            <w:pPr>
              <w:pStyle w:val="Heading3"/>
              <w:contextualSpacing w:val="0"/>
              <w:outlineLvl w:val="2"/>
              <w:rPr>
                <w:rFonts w:ascii="Calibri" w:eastAsiaTheme="minorHAnsi" w:hAnsi="Calibri" w:cs="Calibri"/>
                <w:b w:val="0"/>
                <w:caps w:val="0"/>
                <w:color w:val="000000"/>
                <w:sz w:val="24"/>
                <w:shd w:val="clear" w:color="auto" w:fill="FFFFFF"/>
              </w:rPr>
            </w:pPr>
          </w:p>
        </w:tc>
      </w:tr>
      <w:tr w:rsidR="00F61DF9" w:rsidRPr="00CF1A49" w14:paraId="06DF3F0D" w14:textId="77777777" w:rsidTr="00F61DF9">
        <w:tc>
          <w:tcPr>
            <w:tcW w:w="9355" w:type="dxa"/>
            <w:tcMar>
              <w:top w:w="216" w:type="dxa"/>
            </w:tcMar>
          </w:tcPr>
          <w:p w14:paraId="3D8733E9" w14:textId="438A641B" w:rsidR="00F61DF9" w:rsidRDefault="00F61DF9" w:rsidP="00143BB6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D441D162D8F84CE281998FAC8177D1B3"/>
        </w:placeholder>
        <w:temporary/>
        <w:showingPlcHdr/>
        <w15:appearance w15:val="hidden"/>
      </w:sdtPr>
      <w:sdtEndPr/>
      <w:sdtContent>
        <w:p w14:paraId="3D827B30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48" w:type="pct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770"/>
        <w:gridCol w:w="4680"/>
      </w:tblGrid>
      <w:tr w:rsidR="003A0632" w:rsidRPr="006E1507" w14:paraId="40628158" w14:textId="77777777" w:rsidTr="0082701C">
        <w:tc>
          <w:tcPr>
            <w:tcW w:w="4770" w:type="dxa"/>
          </w:tcPr>
          <w:p w14:paraId="51BCB362" w14:textId="6DBA1355" w:rsidR="001E3120" w:rsidRPr="003A05BF" w:rsidRDefault="00787689" w:rsidP="003A05BF">
            <w:pPr>
              <w:pStyle w:val="ListBullet"/>
              <w:numPr>
                <w:ilvl w:val="0"/>
                <w:numId w:val="32"/>
              </w:numPr>
              <w:contextualSpacing w:val="0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Cloud Computing (AWS)</w:t>
            </w:r>
          </w:p>
          <w:p w14:paraId="09E52CD0" w14:textId="68CC066C" w:rsidR="001F4E6D" w:rsidRPr="003A05BF" w:rsidRDefault="00787689" w:rsidP="003A05BF">
            <w:pPr>
              <w:pStyle w:val="ListBullet"/>
              <w:numPr>
                <w:ilvl w:val="0"/>
                <w:numId w:val="32"/>
              </w:numPr>
              <w:contextualSpacing w:val="0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Python, Python Scripting</w:t>
            </w:r>
          </w:p>
          <w:p w14:paraId="0B06337C" w14:textId="77777777" w:rsidR="00787689" w:rsidRPr="003A05BF" w:rsidRDefault="00787689" w:rsidP="003A05BF">
            <w:pPr>
              <w:pStyle w:val="ListBullet"/>
              <w:numPr>
                <w:ilvl w:val="0"/>
                <w:numId w:val="32"/>
              </w:numPr>
              <w:contextualSpacing w:val="0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Unix shell Scripting</w:t>
            </w:r>
          </w:p>
          <w:p w14:paraId="31C3606D" w14:textId="0DCDB3C3" w:rsidR="00787689" w:rsidRDefault="00787689" w:rsidP="003A05BF">
            <w:pPr>
              <w:pStyle w:val="ListBullet"/>
              <w:numPr>
                <w:ilvl w:val="0"/>
                <w:numId w:val="32"/>
              </w:numPr>
              <w:contextualSpacing w:val="0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A05B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Networking</w:t>
            </w:r>
          </w:p>
          <w:p w14:paraId="4F3A935D" w14:textId="22B9A658" w:rsidR="003E77D5" w:rsidRPr="004B2BC5" w:rsidRDefault="00352ADB" w:rsidP="004B2BC5">
            <w:pPr>
              <w:pStyle w:val="ListBullet"/>
              <w:numPr>
                <w:ilvl w:val="0"/>
                <w:numId w:val="32"/>
              </w:numPr>
              <w:contextualSpacing w:val="0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Linux</w:t>
            </w:r>
          </w:p>
        </w:tc>
        <w:tc>
          <w:tcPr>
            <w:tcW w:w="4680" w:type="dxa"/>
            <w:tcMar>
              <w:left w:w="360" w:type="dxa"/>
            </w:tcMar>
          </w:tcPr>
          <w:p w14:paraId="77E856AA" w14:textId="77777777" w:rsidR="00352ADB" w:rsidRDefault="00787689" w:rsidP="00352ADB">
            <w:pPr>
              <w:pStyle w:val="ListBullet"/>
              <w:numPr>
                <w:ilvl w:val="0"/>
                <w:numId w:val="32"/>
              </w:numPr>
              <w:contextualSpacing w:val="0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52AD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Database Management</w:t>
            </w:r>
          </w:p>
          <w:p w14:paraId="15342BAF" w14:textId="4C0F06B6" w:rsidR="003A0632" w:rsidRPr="00352ADB" w:rsidRDefault="00787689" w:rsidP="00352ADB">
            <w:pPr>
              <w:pStyle w:val="ListBullet"/>
              <w:numPr>
                <w:ilvl w:val="0"/>
                <w:numId w:val="0"/>
              </w:numPr>
              <w:ind w:left="720"/>
              <w:contextualSpacing w:val="0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52AD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System</w:t>
            </w:r>
            <w:r w:rsidR="0082701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352AD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(MYSQL)</w:t>
            </w:r>
          </w:p>
          <w:p w14:paraId="0D7C8456" w14:textId="6F3ABA40" w:rsidR="001E3120" w:rsidRPr="00352ADB" w:rsidRDefault="00787689" w:rsidP="00352ADB">
            <w:pPr>
              <w:pStyle w:val="ListBullet"/>
              <w:numPr>
                <w:ilvl w:val="0"/>
                <w:numId w:val="32"/>
              </w:numPr>
              <w:contextualSpacing w:val="0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52AD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Object Oriented Programming </w:t>
            </w:r>
          </w:p>
          <w:p w14:paraId="7CED8DB6" w14:textId="4624D35F" w:rsidR="002F60F5" w:rsidRPr="00352ADB" w:rsidRDefault="00787689" w:rsidP="00352ADB">
            <w:pPr>
              <w:pStyle w:val="ListBullet"/>
              <w:numPr>
                <w:ilvl w:val="0"/>
                <w:numId w:val="32"/>
              </w:numPr>
              <w:contextualSpacing w:val="0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52AD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PowerShell</w:t>
            </w:r>
          </w:p>
        </w:tc>
      </w:tr>
    </w:tbl>
    <w:p w14:paraId="43D6129F" w14:textId="243B2F5D" w:rsidR="00D7062C" w:rsidRDefault="00D7062C">
      <w:pPr>
        <w:pStyle w:val="Heading1"/>
      </w:pPr>
      <w:r>
        <w:t>Certifications</w:t>
      </w:r>
    </w:p>
    <w:p w14:paraId="7B18A4A6" w14:textId="77777777" w:rsidR="00D7062C" w:rsidRDefault="00D7062C" w:rsidP="00D7062C">
      <w:pPr>
        <w:pStyle w:val="ListParagraph"/>
        <w:numPr>
          <w:ilvl w:val="0"/>
          <w:numId w:val="35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AWS Certified Cloud Practitioner</w:t>
      </w:r>
    </w:p>
    <w:p w14:paraId="7B717434" w14:textId="77777777" w:rsidR="00D7062C" w:rsidRDefault="00D7062C" w:rsidP="00D7062C">
      <w:pPr>
        <w:pStyle w:val="ListParagraph"/>
        <w:numPr>
          <w:ilvl w:val="0"/>
          <w:numId w:val="35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AWS Certified Solution Architect Associate</w:t>
      </w:r>
    </w:p>
    <w:p w14:paraId="4A83F17E" w14:textId="4EFE86B8" w:rsidR="00D7062C" w:rsidRPr="00D7062C" w:rsidRDefault="00D7062C" w:rsidP="00D7062C">
      <w:pPr>
        <w:pStyle w:val="ListParagraph"/>
        <w:numPr>
          <w:ilvl w:val="0"/>
          <w:numId w:val="35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D7062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Inf</w:t>
      </w:r>
      <w:r w:rsidR="00A90F8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osys</w:t>
      </w:r>
      <w:r w:rsidRPr="00D7062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Certified -Python (Fundamentals,</w:t>
      </w:r>
      <w:r w:rsidR="00A90F8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D7062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OOPs)</w:t>
      </w:r>
    </w:p>
    <w:p w14:paraId="0D94BF41" w14:textId="181CC6E4" w:rsidR="00D7062C" w:rsidRPr="004B2BC5" w:rsidRDefault="00D7062C" w:rsidP="004B2BC5">
      <w:pPr>
        <w:pStyle w:val="ListParagraph"/>
        <w:numPr>
          <w:ilvl w:val="0"/>
          <w:numId w:val="35"/>
        </w:num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D7062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Inf</w:t>
      </w:r>
      <w:r w:rsidR="00A90F8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os</w:t>
      </w:r>
      <w:r w:rsidRPr="00D7062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y</w:t>
      </w:r>
      <w:r w:rsidR="00A90F8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</w:t>
      </w:r>
      <w:r w:rsidRPr="00D7062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Certified-DBMS (MYSQL)</w:t>
      </w:r>
    </w:p>
    <w:p w14:paraId="54CAF90C" w14:textId="6D869C3C" w:rsidR="00B51D1B" w:rsidRDefault="00F04083" w:rsidP="00A94882">
      <w:pPr>
        <w:pStyle w:val="Heading1"/>
      </w:pPr>
      <w:r>
        <w:t xml:space="preserve"> </w:t>
      </w:r>
      <w:r w:rsidR="00D7062C">
        <w:t>Co-Curricular Activties</w:t>
      </w:r>
    </w:p>
    <w:p w14:paraId="1237A606" w14:textId="761F4CCD" w:rsidR="00A94882" w:rsidRPr="00D7062C" w:rsidRDefault="00A94882" w:rsidP="00A94882">
      <w:pPr>
        <w:pStyle w:val="ListParagraph"/>
        <w:numPr>
          <w:ilvl w:val="0"/>
          <w:numId w:val="19"/>
        </w:numPr>
        <w:jc w:val="both"/>
        <w:textAlignment w:val="baseline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D7062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Participation in National Level</w:t>
      </w:r>
      <w:r w:rsidRPr="00A948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7062C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ABU ROBOCON</w:t>
      </w:r>
      <w:r w:rsidRPr="00D7062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contest organized by </w:t>
      </w:r>
      <w:r w:rsidRPr="00D7062C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MIT</w:t>
      </w:r>
      <w:r w:rsidRPr="00D7062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Academy of Engineering</w:t>
      </w:r>
      <w:r w:rsidR="008750D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31D57FAA" w14:textId="5759E0C2" w:rsidR="00A94882" w:rsidRPr="00D7062C" w:rsidRDefault="00A94882" w:rsidP="00D7062C">
      <w:pPr>
        <w:pStyle w:val="ListParagraph"/>
        <w:numPr>
          <w:ilvl w:val="0"/>
          <w:numId w:val="19"/>
        </w:numPr>
        <w:jc w:val="both"/>
        <w:textAlignment w:val="baseline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D7062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Participation in National level </w:t>
      </w:r>
      <w:proofErr w:type="spellStart"/>
      <w:r w:rsidRPr="00D7062C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Tiffan</w:t>
      </w:r>
      <w:proofErr w:type="spellEnd"/>
      <w:r w:rsidRPr="00D7062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competition organized by </w:t>
      </w:r>
      <w:r w:rsidRPr="00D7062C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SAEINDIA</w:t>
      </w:r>
      <w:r w:rsidRPr="00D7062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Sponsored by </w:t>
      </w:r>
      <w:r w:rsidRPr="005A668C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JOHNDEERE</w:t>
      </w:r>
      <w:r w:rsidRPr="00D7062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55070CFF" w14:textId="44A302B7" w:rsidR="00590A64" w:rsidRDefault="00590A64" w:rsidP="00590A64">
      <w:pPr>
        <w:pStyle w:val="Heading1"/>
      </w:pPr>
      <w:r>
        <w:lastRenderedPageBreak/>
        <w:t>Personal Details</w:t>
      </w:r>
    </w:p>
    <w:p w14:paraId="3A6717DF" w14:textId="01F0C617" w:rsidR="00590A64" w:rsidRPr="005A668C" w:rsidRDefault="00590A64" w:rsidP="005A668C">
      <w:pPr>
        <w:pStyle w:val="ListParagraph"/>
        <w:numPr>
          <w:ilvl w:val="0"/>
          <w:numId w:val="19"/>
        </w:numPr>
        <w:jc w:val="both"/>
        <w:textAlignment w:val="baseline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A668C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Name</w:t>
      </w:r>
      <w:r w:rsidRPr="005A668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: Yogesh </w:t>
      </w:r>
      <w:proofErr w:type="spellStart"/>
      <w:r w:rsidRPr="005A668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Harichandra</w:t>
      </w:r>
      <w:proofErr w:type="spellEnd"/>
      <w:r w:rsidRPr="005A668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Shelke</w:t>
      </w:r>
      <w:r w:rsidR="008750D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79C0D733" w14:textId="34DFA784" w:rsidR="00590A64" w:rsidRPr="005A668C" w:rsidRDefault="00590A64" w:rsidP="005A668C">
      <w:pPr>
        <w:pStyle w:val="ListParagraph"/>
        <w:numPr>
          <w:ilvl w:val="0"/>
          <w:numId w:val="19"/>
        </w:numPr>
        <w:jc w:val="both"/>
        <w:textAlignment w:val="baseline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A668C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Address</w:t>
      </w:r>
      <w:r w:rsidRPr="005A668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5A668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Sukhwani</w:t>
      </w:r>
      <w:proofErr w:type="spellEnd"/>
      <w:r w:rsidRPr="005A668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Heritage, Flat no 8 C wing main </w:t>
      </w:r>
      <w:proofErr w:type="spellStart"/>
      <w:r w:rsidRPr="005A668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Akurdi</w:t>
      </w:r>
      <w:proofErr w:type="spellEnd"/>
      <w:r w:rsidRPr="005A668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Pune-411035</w:t>
      </w:r>
      <w:r w:rsidR="008750D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760CB7B6" w14:textId="550CE338" w:rsidR="00590A64" w:rsidRPr="005A668C" w:rsidRDefault="00590A64" w:rsidP="005A668C">
      <w:pPr>
        <w:pStyle w:val="ListParagraph"/>
        <w:numPr>
          <w:ilvl w:val="0"/>
          <w:numId w:val="19"/>
        </w:numPr>
        <w:jc w:val="both"/>
        <w:textAlignment w:val="baseline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A668C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Date of Birth</w:t>
      </w:r>
      <w:r w:rsidRPr="005A668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: 30 June1997</w:t>
      </w:r>
      <w:r w:rsidR="008750D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3CAC0976" w14:textId="7F433C5B" w:rsidR="00590A64" w:rsidRDefault="00590A64" w:rsidP="005A668C">
      <w:pPr>
        <w:pStyle w:val="ListParagraph"/>
        <w:numPr>
          <w:ilvl w:val="0"/>
          <w:numId w:val="19"/>
        </w:numPr>
        <w:jc w:val="both"/>
        <w:textAlignment w:val="baseline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A668C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Language </w:t>
      </w:r>
      <w:proofErr w:type="gramStart"/>
      <w:r w:rsidRPr="005A668C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known:</w:t>
      </w:r>
      <w:proofErr w:type="gramEnd"/>
      <w:r w:rsidRPr="005A668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English, Hindi</w:t>
      </w:r>
      <w:r w:rsidR="00A90F85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5A668C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&amp; Marathi.</w:t>
      </w:r>
    </w:p>
    <w:p w14:paraId="516F6E36" w14:textId="1B7F7715" w:rsidR="009E2832" w:rsidRDefault="009E2832" w:rsidP="009E2832">
      <w:pPr>
        <w:jc w:val="both"/>
        <w:textAlignment w:val="baseline"/>
        <w:rPr>
          <w:rFonts w:ascii="Calibri" w:hAnsi="Calibri" w:cs="Calibri"/>
          <w:sz w:val="24"/>
          <w:szCs w:val="24"/>
        </w:rPr>
      </w:pPr>
    </w:p>
    <w:p w14:paraId="040831B5" w14:textId="49678E65" w:rsidR="009E2832" w:rsidRDefault="009E2832" w:rsidP="009E2832">
      <w:pPr>
        <w:jc w:val="both"/>
        <w:textAlignment w:val="baseline"/>
        <w:rPr>
          <w:rFonts w:ascii="Calibri" w:hAnsi="Calibri" w:cs="Calibri"/>
          <w:sz w:val="24"/>
          <w:szCs w:val="24"/>
        </w:rPr>
      </w:pPr>
    </w:p>
    <w:p w14:paraId="24CEA7E3" w14:textId="270B7839" w:rsidR="009E2832" w:rsidRDefault="009E2832" w:rsidP="009E2832">
      <w:pPr>
        <w:jc w:val="both"/>
        <w:textAlignment w:val="baseline"/>
        <w:rPr>
          <w:rFonts w:ascii="Calibri" w:hAnsi="Calibri" w:cs="Calibri"/>
          <w:sz w:val="24"/>
          <w:szCs w:val="24"/>
        </w:rPr>
      </w:pPr>
    </w:p>
    <w:p w14:paraId="7E0FE47E" w14:textId="6E75433C" w:rsidR="009E2832" w:rsidRDefault="009E2832" w:rsidP="009E2832">
      <w:pPr>
        <w:jc w:val="both"/>
        <w:textAlignment w:val="baseline"/>
        <w:rPr>
          <w:rFonts w:ascii="Calibri" w:hAnsi="Calibri" w:cs="Calibri"/>
          <w:sz w:val="24"/>
          <w:szCs w:val="24"/>
        </w:rPr>
      </w:pPr>
    </w:p>
    <w:p w14:paraId="7FFE6BF7" w14:textId="29C3E2E8" w:rsidR="009E2832" w:rsidRPr="009E2832" w:rsidRDefault="009E2832" w:rsidP="009E2832">
      <w:pPr>
        <w:jc w:val="both"/>
        <w:textAlignment w:val="baseline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                     </w:t>
      </w:r>
    </w:p>
    <w:sectPr w:rsidR="009E2832" w:rsidRPr="009E2832" w:rsidSect="005A1B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897C4" w14:textId="77777777" w:rsidR="00ED03BD" w:rsidRDefault="00ED03BD" w:rsidP="0068194B">
      <w:r>
        <w:separator/>
      </w:r>
    </w:p>
    <w:p w14:paraId="44732DE4" w14:textId="77777777" w:rsidR="00ED03BD" w:rsidRDefault="00ED03BD"/>
    <w:p w14:paraId="11B46F0E" w14:textId="77777777" w:rsidR="00ED03BD" w:rsidRDefault="00ED03BD"/>
  </w:endnote>
  <w:endnote w:type="continuationSeparator" w:id="0">
    <w:p w14:paraId="0EFE4DC6" w14:textId="77777777" w:rsidR="00ED03BD" w:rsidRDefault="00ED03BD" w:rsidP="0068194B">
      <w:r>
        <w:continuationSeparator/>
      </w:r>
    </w:p>
    <w:p w14:paraId="4CFA56FB" w14:textId="77777777" w:rsidR="00ED03BD" w:rsidRDefault="00ED03BD"/>
    <w:p w14:paraId="3AE7C1E9" w14:textId="77777777" w:rsidR="00ED03BD" w:rsidRDefault="00ED03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1DCF9" w14:textId="77777777" w:rsidR="005A668C" w:rsidRDefault="005A66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469D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79CFC" w14:textId="77777777" w:rsidR="005A668C" w:rsidRDefault="005A66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489F7" w14:textId="77777777" w:rsidR="00ED03BD" w:rsidRDefault="00ED03BD" w:rsidP="0068194B">
      <w:r>
        <w:separator/>
      </w:r>
    </w:p>
    <w:p w14:paraId="628DA39E" w14:textId="77777777" w:rsidR="00ED03BD" w:rsidRDefault="00ED03BD"/>
    <w:p w14:paraId="6ECACAE6" w14:textId="77777777" w:rsidR="00ED03BD" w:rsidRDefault="00ED03BD"/>
  </w:footnote>
  <w:footnote w:type="continuationSeparator" w:id="0">
    <w:p w14:paraId="6E75DB5D" w14:textId="77777777" w:rsidR="00ED03BD" w:rsidRDefault="00ED03BD" w:rsidP="0068194B">
      <w:r>
        <w:continuationSeparator/>
      </w:r>
    </w:p>
    <w:p w14:paraId="3A6D6D01" w14:textId="77777777" w:rsidR="00ED03BD" w:rsidRDefault="00ED03BD"/>
    <w:p w14:paraId="12FBA0B3" w14:textId="77777777" w:rsidR="00ED03BD" w:rsidRDefault="00ED03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617D7" w14:textId="77777777" w:rsidR="005A668C" w:rsidRDefault="005A66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81CC4" w14:textId="77777777" w:rsidR="005A668C" w:rsidRDefault="005A66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FC38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70137A" wp14:editId="78A7FE3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8AD736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73EA4C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E45A91"/>
    <w:multiLevelType w:val="hybridMultilevel"/>
    <w:tmpl w:val="7908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3A3857"/>
    <w:multiLevelType w:val="hybridMultilevel"/>
    <w:tmpl w:val="1C1E0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E652E99"/>
    <w:multiLevelType w:val="hybridMultilevel"/>
    <w:tmpl w:val="DC6C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D6396"/>
    <w:multiLevelType w:val="hybridMultilevel"/>
    <w:tmpl w:val="DF8CA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DD7E46"/>
    <w:multiLevelType w:val="hybridMultilevel"/>
    <w:tmpl w:val="3878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7980769"/>
    <w:multiLevelType w:val="multilevel"/>
    <w:tmpl w:val="DD5A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0425B1"/>
    <w:multiLevelType w:val="hybridMultilevel"/>
    <w:tmpl w:val="6D16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9B0FD6"/>
    <w:multiLevelType w:val="multilevel"/>
    <w:tmpl w:val="68F2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2C48CB"/>
    <w:multiLevelType w:val="hybridMultilevel"/>
    <w:tmpl w:val="9FEA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D7A72"/>
    <w:multiLevelType w:val="hybridMultilevel"/>
    <w:tmpl w:val="277A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B2F61"/>
    <w:multiLevelType w:val="hybridMultilevel"/>
    <w:tmpl w:val="8E9A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3E078FD"/>
    <w:multiLevelType w:val="hybridMultilevel"/>
    <w:tmpl w:val="ABE6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413B0"/>
    <w:multiLevelType w:val="hybridMultilevel"/>
    <w:tmpl w:val="1668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E2991"/>
    <w:multiLevelType w:val="hybridMultilevel"/>
    <w:tmpl w:val="AB6A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968F1"/>
    <w:multiLevelType w:val="hybridMultilevel"/>
    <w:tmpl w:val="56E0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37FC3"/>
    <w:multiLevelType w:val="hybridMultilevel"/>
    <w:tmpl w:val="2DDE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696BE1"/>
    <w:multiLevelType w:val="multilevel"/>
    <w:tmpl w:val="DC94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10667B"/>
    <w:multiLevelType w:val="hybridMultilevel"/>
    <w:tmpl w:val="8E8A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A19F8"/>
    <w:multiLevelType w:val="hybridMultilevel"/>
    <w:tmpl w:val="CE74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292FC4"/>
    <w:multiLevelType w:val="multilevel"/>
    <w:tmpl w:val="6620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6"/>
  </w:num>
  <w:num w:numId="8">
    <w:abstractNumId w:val="2"/>
  </w:num>
  <w:num w:numId="9">
    <w:abstractNumId w:val="2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8"/>
  </w:num>
  <w:num w:numId="15">
    <w:abstractNumId w:val="13"/>
  </w:num>
  <w:num w:numId="16">
    <w:abstractNumId w:val="26"/>
  </w:num>
  <w:num w:numId="17">
    <w:abstractNumId w:val="29"/>
  </w:num>
  <w:num w:numId="18">
    <w:abstractNumId w:val="17"/>
  </w:num>
  <w:num w:numId="19">
    <w:abstractNumId w:val="21"/>
  </w:num>
  <w:num w:numId="20">
    <w:abstractNumId w:val="11"/>
  </w:num>
  <w:num w:numId="21">
    <w:abstractNumId w:val="24"/>
  </w:num>
  <w:num w:numId="22">
    <w:abstractNumId w:val="27"/>
  </w:num>
  <w:num w:numId="23">
    <w:abstractNumId w:val="20"/>
  </w:num>
  <w:num w:numId="24">
    <w:abstractNumId w:val="10"/>
  </w:num>
  <w:num w:numId="25">
    <w:abstractNumId w:val="25"/>
  </w:num>
  <w:num w:numId="26">
    <w:abstractNumId w:val="22"/>
  </w:num>
  <w:num w:numId="27">
    <w:abstractNumId w:val="28"/>
  </w:num>
  <w:num w:numId="28">
    <w:abstractNumId w:val="14"/>
  </w:num>
  <w:num w:numId="29">
    <w:abstractNumId w:val="15"/>
  </w:num>
  <w:num w:numId="30">
    <w:abstractNumId w:val="19"/>
  </w:num>
  <w:num w:numId="31">
    <w:abstractNumId w:val="32"/>
  </w:num>
  <w:num w:numId="32">
    <w:abstractNumId w:val="30"/>
  </w:num>
  <w:num w:numId="33">
    <w:abstractNumId w:val="12"/>
  </w:num>
  <w:num w:numId="34">
    <w:abstractNumId w:val="31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4"/>
    <w:rsid w:val="000001EF"/>
    <w:rsid w:val="00007322"/>
    <w:rsid w:val="00007728"/>
    <w:rsid w:val="00014C94"/>
    <w:rsid w:val="00024584"/>
    <w:rsid w:val="00024730"/>
    <w:rsid w:val="00055E95"/>
    <w:rsid w:val="0007021F"/>
    <w:rsid w:val="00072682"/>
    <w:rsid w:val="000B2BA5"/>
    <w:rsid w:val="000C7BFF"/>
    <w:rsid w:val="000F06A4"/>
    <w:rsid w:val="000F2F8C"/>
    <w:rsid w:val="0010006E"/>
    <w:rsid w:val="001045A8"/>
    <w:rsid w:val="00114A91"/>
    <w:rsid w:val="001279D2"/>
    <w:rsid w:val="00127D40"/>
    <w:rsid w:val="001427E1"/>
    <w:rsid w:val="00143BB6"/>
    <w:rsid w:val="0014754E"/>
    <w:rsid w:val="00154D42"/>
    <w:rsid w:val="00163668"/>
    <w:rsid w:val="00167356"/>
    <w:rsid w:val="00171566"/>
    <w:rsid w:val="00174676"/>
    <w:rsid w:val="001755A8"/>
    <w:rsid w:val="00184014"/>
    <w:rsid w:val="00192008"/>
    <w:rsid w:val="001C00DA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1264"/>
    <w:rsid w:val="002253B0"/>
    <w:rsid w:val="0023008E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4D1E"/>
    <w:rsid w:val="002E7E61"/>
    <w:rsid w:val="002F05E5"/>
    <w:rsid w:val="002F0CE1"/>
    <w:rsid w:val="002F254D"/>
    <w:rsid w:val="002F30E4"/>
    <w:rsid w:val="002F60F5"/>
    <w:rsid w:val="00307140"/>
    <w:rsid w:val="00316DFF"/>
    <w:rsid w:val="00325B57"/>
    <w:rsid w:val="00336056"/>
    <w:rsid w:val="00352ADB"/>
    <w:rsid w:val="003544E1"/>
    <w:rsid w:val="00361471"/>
    <w:rsid w:val="00366398"/>
    <w:rsid w:val="0039411F"/>
    <w:rsid w:val="003A05BF"/>
    <w:rsid w:val="003A0632"/>
    <w:rsid w:val="003A30E5"/>
    <w:rsid w:val="003A6ADF"/>
    <w:rsid w:val="003B5928"/>
    <w:rsid w:val="003D380F"/>
    <w:rsid w:val="003E160D"/>
    <w:rsid w:val="003E77D5"/>
    <w:rsid w:val="003F1D5F"/>
    <w:rsid w:val="00405128"/>
    <w:rsid w:val="00406CFF"/>
    <w:rsid w:val="00416B25"/>
    <w:rsid w:val="00420592"/>
    <w:rsid w:val="004319E0"/>
    <w:rsid w:val="00437E8C"/>
    <w:rsid w:val="00440225"/>
    <w:rsid w:val="004432D1"/>
    <w:rsid w:val="004726BC"/>
    <w:rsid w:val="00474105"/>
    <w:rsid w:val="00480E6E"/>
    <w:rsid w:val="00486277"/>
    <w:rsid w:val="00486AC1"/>
    <w:rsid w:val="00494CF6"/>
    <w:rsid w:val="00495F8D"/>
    <w:rsid w:val="004A1FAE"/>
    <w:rsid w:val="004A32FF"/>
    <w:rsid w:val="004B06EB"/>
    <w:rsid w:val="004B2BC5"/>
    <w:rsid w:val="004B6AD0"/>
    <w:rsid w:val="004C2D5D"/>
    <w:rsid w:val="004C33E1"/>
    <w:rsid w:val="004E01EB"/>
    <w:rsid w:val="004E2794"/>
    <w:rsid w:val="00510392"/>
    <w:rsid w:val="00513E2A"/>
    <w:rsid w:val="0053278A"/>
    <w:rsid w:val="00566A35"/>
    <w:rsid w:val="0056701E"/>
    <w:rsid w:val="005740D7"/>
    <w:rsid w:val="00590A64"/>
    <w:rsid w:val="005A0F26"/>
    <w:rsid w:val="005A1B10"/>
    <w:rsid w:val="005A668C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467D"/>
    <w:rsid w:val="00654BD8"/>
    <w:rsid w:val="006618E9"/>
    <w:rsid w:val="0068194B"/>
    <w:rsid w:val="0068437E"/>
    <w:rsid w:val="00691798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15CF"/>
    <w:rsid w:val="007538DC"/>
    <w:rsid w:val="00757803"/>
    <w:rsid w:val="0077317F"/>
    <w:rsid w:val="00787689"/>
    <w:rsid w:val="0079206B"/>
    <w:rsid w:val="00796076"/>
    <w:rsid w:val="007C0566"/>
    <w:rsid w:val="007C606B"/>
    <w:rsid w:val="007E6A61"/>
    <w:rsid w:val="00801140"/>
    <w:rsid w:val="00803404"/>
    <w:rsid w:val="0082701C"/>
    <w:rsid w:val="00834955"/>
    <w:rsid w:val="00852F44"/>
    <w:rsid w:val="00855B59"/>
    <w:rsid w:val="00860461"/>
    <w:rsid w:val="0086487C"/>
    <w:rsid w:val="00870B20"/>
    <w:rsid w:val="008750D6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13D9C"/>
    <w:rsid w:val="00917A75"/>
    <w:rsid w:val="0092726B"/>
    <w:rsid w:val="009361BA"/>
    <w:rsid w:val="00944C55"/>
    <w:rsid w:val="00944F78"/>
    <w:rsid w:val="009510E7"/>
    <w:rsid w:val="00952C89"/>
    <w:rsid w:val="009571D8"/>
    <w:rsid w:val="009650EA"/>
    <w:rsid w:val="0097790C"/>
    <w:rsid w:val="00977F5E"/>
    <w:rsid w:val="0098506E"/>
    <w:rsid w:val="009A0519"/>
    <w:rsid w:val="009A44CE"/>
    <w:rsid w:val="009C4DFC"/>
    <w:rsid w:val="009D44F7"/>
    <w:rsid w:val="009D44F8"/>
    <w:rsid w:val="009E2832"/>
    <w:rsid w:val="009E3160"/>
    <w:rsid w:val="009F220C"/>
    <w:rsid w:val="009F3B05"/>
    <w:rsid w:val="009F4931"/>
    <w:rsid w:val="00A01048"/>
    <w:rsid w:val="00A14534"/>
    <w:rsid w:val="00A16DAA"/>
    <w:rsid w:val="00A24162"/>
    <w:rsid w:val="00A25023"/>
    <w:rsid w:val="00A270EA"/>
    <w:rsid w:val="00A34BA2"/>
    <w:rsid w:val="00A36F27"/>
    <w:rsid w:val="00A37252"/>
    <w:rsid w:val="00A42E32"/>
    <w:rsid w:val="00A46E63"/>
    <w:rsid w:val="00A51DC5"/>
    <w:rsid w:val="00A53DE1"/>
    <w:rsid w:val="00A615E1"/>
    <w:rsid w:val="00A755E8"/>
    <w:rsid w:val="00A90F85"/>
    <w:rsid w:val="00A9375D"/>
    <w:rsid w:val="00A93A5D"/>
    <w:rsid w:val="00A94882"/>
    <w:rsid w:val="00AA69A4"/>
    <w:rsid w:val="00AB32F8"/>
    <w:rsid w:val="00AB610B"/>
    <w:rsid w:val="00AD360E"/>
    <w:rsid w:val="00AD40FB"/>
    <w:rsid w:val="00AD782D"/>
    <w:rsid w:val="00AE7650"/>
    <w:rsid w:val="00AE7ED7"/>
    <w:rsid w:val="00B10EBE"/>
    <w:rsid w:val="00B236F1"/>
    <w:rsid w:val="00B50F99"/>
    <w:rsid w:val="00B51D1B"/>
    <w:rsid w:val="00B540F4"/>
    <w:rsid w:val="00B604A3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17638"/>
    <w:rsid w:val="00C3767F"/>
    <w:rsid w:val="00C47FA6"/>
    <w:rsid w:val="00C57FC6"/>
    <w:rsid w:val="00C66A7D"/>
    <w:rsid w:val="00C66B17"/>
    <w:rsid w:val="00C779DA"/>
    <w:rsid w:val="00C814F7"/>
    <w:rsid w:val="00C9179E"/>
    <w:rsid w:val="00C92C87"/>
    <w:rsid w:val="00CA4B4D"/>
    <w:rsid w:val="00CB35C3"/>
    <w:rsid w:val="00CD323D"/>
    <w:rsid w:val="00CE4030"/>
    <w:rsid w:val="00CE64B3"/>
    <w:rsid w:val="00CF0C1E"/>
    <w:rsid w:val="00CF1A49"/>
    <w:rsid w:val="00D0630C"/>
    <w:rsid w:val="00D243A9"/>
    <w:rsid w:val="00D305E5"/>
    <w:rsid w:val="00D37CD3"/>
    <w:rsid w:val="00D66A52"/>
    <w:rsid w:val="00D66EFA"/>
    <w:rsid w:val="00D70438"/>
    <w:rsid w:val="00D7062C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5C59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03BD"/>
    <w:rsid w:val="00EE2CA8"/>
    <w:rsid w:val="00EF17E8"/>
    <w:rsid w:val="00EF51D9"/>
    <w:rsid w:val="00F04083"/>
    <w:rsid w:val="00F130DD"/>
    <w:rsid w:val="00F24884"/>
    <w:rsid w:val="00F268B6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3177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59F07"/>
  <w15:chartTrackingRefBased/>
  <w15:docId w15:val="{15152C56-CE62-41C1-AC33-1D313AF0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852F44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590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20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lkeyogesh31@gmail.com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ogesh-shelke-04b23b154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esh.shelke01\AppData\Local\Microsoft\Office\16.0\DTS\en-US%7bDE24B084-72DA-43D3-8C63-DE0FF1217EBA%7d\%7b3472B330-6FBB-4659-A2B7-6F6E9722C148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80D6C69A59409D981DAFBEDB12E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B4B69-3CC5-4FBA-B5FA-B15FD595E6CC}"/>
      </w:docPartPr>
      <w:docPartBody>
        <w:p w:rsidR="006E4453" w:rsidRDefault="006E4453">
          <w:pPr>
            <w:pStyle w:val="EE80D6C69A59409D981DAFBEDB12E017"/>
          </w:pPr>
          <w:r w:rsidRPr="00CF1A49">
            <w:t>Email</w:t>
          </w:r>
        </w:p>
      </w:docPartBody>
    </w:docPart>
    <w:docPart>
      <w:docPartPr>
        <w:name w:val="FDB50FA82D9C4DC28FBF00B9B6584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292AE-6430-4851-8AFF-1A5A8E8140B1}"/>
      </w:docPartPr>
      <w:docPartBody>
        <w:p w:rsidR="006E4453" w:rsidRDefault="006E4453">
          <w:pPr>
            <w:pStyle w:val="FDB50FA82D9C4DC28FBF00B9B65841D0"/>
          </w:pPr>
          <w:r w:rsidRPr="00CF1A49">
            <w:t>LinkedIn Profile</w:t>
          </w:r>
        </w:p>
      </w:docPartBody>
    </w:docPart>
    <w:docPart>
      <w:docPartPr>
        <w:name w:val="728B76914A5B4E57A79C89ADE95AE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42B72-50AA-42B0-8E57-7BB0CA3955D9}"/>
      </w:docPartPr>
      <w:docPartBody>
        <w:p w:rsidR="006E4453" w:rsidRDefault="006E4453">
          <w:pPr>
            <w:pStyle w:val="728B76914A5B4E57A79C89ADE95AE2A6"/>
          </w:pPr>
          <w:r w:rsidRPr="00CF1A49">
            <w:t>Experience</w:t>
          </w:r>
        </w:p>
      </w:docPartBody>
    </w:docPart>
    <w:docPart>
      <w:docPartPr>
        <w:name w:val="3D1A2F68875741038B801BAC9DA63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71E97-D6B4-4385-8004-DE01CC33CD93}"/>
      </w:docPartPr>
      <w:docPartBody>
        <w:p w:rsidR="006E4453" w:rsidRDefault="006E4453">
          <w:pPr>
            <w:pStyle w:val="3D1A2F68875741038B801BAC9DA63C6E"/>
          </w:pPr>
          <w:r w:rsidRPr="00CF1A49">
            <w:t>Education</w:t>
          </w:r>
        </w:p>
      </w:docPartBody>
    </w:docPart>
    <w:docPart>
      <w:docPartPr>
        <w:name w:val="D441D162D8F84CE281998FAC8177D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6A6A1-5386-458F-A4B5-2AF7E5A925A0}"/>
      </w:docPartPr>
      <w:docPartBody>
        <w:p w:rsidR="006E4453" w:rsidRDefault="006E4453">
          <w:pPr>
            <w:pStyle w:val="D441D162D8F84CE281998FAC8177D1B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53"/>
    <w:rsid w:val="00066B2F"/>
    <w:rsid w:val="005D0534"/>
    <w:rsid w:val="006E4453"/>
    <w:rsid w:val="008F4D70"/>
    <w:rsid w:val="00D630DC"/>
    <w:rsid w:val="00FF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E80D6C69A59409D981DAFBEDB12E017">
    <w:name w:val="EE80D6C69A59409D981DAFBEDB12E017"/>
  </w:style>
  <w:style w:type="paragraph" w:customStyle="1" w:styleId="FDB50FA82D9C4DC28FBF00B9B65841D0">
    <w:name w:val="FDB50FA82D9C4DC28FBF00B9B65841D0"/>
  </w:style>
  <w:style w:type="paragraph" w:customStyle="1" w:styleId="728B76914A5B4E57A79C89ADE95AE2A6">
    <w:name w:val="728B76914A5B4E57A79C89ADE95AE2A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D1A2F68875741038B801BAC9DA63C6E">
    <w:name w:val="3D1A2F68875741038B801BAC9DA63C6E"/>
  </w:style>
  <w:style w:type="paragraph" w:customStyle="1" w:styleId="D441D162D8F84CE281998FAC8177D1B3">
    <w:name w:val="D441D162D8F84CE281998FAC8177D1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738FD-4099-4976-BA73-4BC2C3C2E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{3472B330-6FBB-4659-A2B7-6F6E9722C148}tf16402488_win32</Template>
  <TotalTime>541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Shelke</dc:creator>
  <cp:keywords/>
  <dc:description/>
  <cp:lastModifiedBy>Yogesh Shelke</cp:lastModifiedBy>
  <cp:revision>20</cp:revision>
  <dcterms:created xsi:type="dcterms:W3CDTF">2021-06-28T11:49:00Z</dcterms:created>
  <dcterms:modified xsi:type="dcterms:W3CDTF">2021-09-08T12:21:00Z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yogesh.shelke01@ad.infosys.com</vt:lpwstr>
  </property>
  <property fmtid="{D5CDD505-2E9C-101B-9397-08002B2CF9AE}" pid="5" name="MSIP_Label_be4b3411-284d-4d31-bd4f-bc13ef7f1fd6_SetDate">
    <vt:lpwstr>2021-06-28T12:01:31.9704853Z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0e1560b3-d5c3-49c2-bc4b-3eb8f2fe9b5d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yogesh.shelke01@ad.infosys.com</vt:lpwstr>
  </property>
  <property fmtid="{D5CDD505-2E9C-101B-9397-08002B2CF9AE}" pid="13" name="MSIP_Label_a0819fa7-4367-4500-ba88-dd630d977609_SetDate">
    <vt:lpwstr>2021-06-28T12:01:31.9704853Z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0e1560b3-d5c3-49c2-bc4b-3eb8f2fe9b5d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